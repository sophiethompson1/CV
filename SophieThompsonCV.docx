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DF756B" w14:paraId="27A49B68" w14:textId="77777777" w:rsidTr="003A15EA">
        <w:trPr>
          <w:trHeight w:val="2903"/>
        </w:trPr>
        <w:tc>
          <w:tcPr>
            <w:tcW w:w="3600" w:type="dxa"/>
            <w:vAlign w:val="bottom"/>
          </w:tcPr>
          <w:p w14:paraId="35E3483A" w14:textId="77777777" w:rsidR="00DF756B" w:rsidRPr="00DF756B" w:rsidRDefault="00DF756B" w:rsidP="00DF756B">
            <w:pPr>
              <w:pStyle w:val="Title"/>
              <w:rPr>
                <w:sz w:val="56"/>
                <w:szCs w:val="56"/>
              </w:rPr>
            </w:pPr>
            <w:r w:rsidRPr="00DF756B">
              <w:rPr>
                <w:sz w:val="56"/>
                <w:szCs w:val="56"/>
              </w:rPr>
              <w:t>Sophie Thompson</w:t>
            </w:r>
          </w:p>
          <w:p w14:paraId="1D62DC23" w14:textId="75ED6676" w:rsidR="00DF756B" w:rsidRDefault="00DF756B" w:rsidP="00DF756B">
            <w:pPr>
              <w:tabs>
                <w:tab w:val="left" w:pos="990"/>
              </w:tabs>
              <w:jc w:val="center"/>
            </w:pPr>
          </w:p>
        </w:tc>
        <w:tc>
          <w:tcPr>
            <w:tcW w:w="720" w:type="dxa"/>
          </w:tcPr>
          <w:p w14:paraId="74A3EA53" w14:textId="77777777" w:rsidR="00DF756B" w:rsidRDefault="00DF756B" w:rsidP="00DF756B">
            <w:pPr>
              <w:tabs>
                <w:tab w:val="left" w:pos="990"/>
              </w:tabs>
            </w:pPr>
          </w:p>
        </w:tc>
        <w:tc>
          <w:tcPr>
            <w:tcW w:w="6470" w:type="dxa"/>
            <w:vAlign w:val="bottom"/>
          </w:tcPr>
          <w:sdt>
            <w:sdtPr>
              <w:id w:val="-788049883"/>
              <w:placeholder>
                <w:docPart w:val="6C534C5CE2574ED999FB8F5FA5B99018"/>
              </w:placeholder>
              <w:temporary/>
              <w:showingPlcHdr/>
              <w15:appearance w15:val="hidden"/>
            </w:sdtPr>
            <w:sdtEndPr/>
            <w:sdtContent>
              <w:p w14:paraId="7FE78E7E" w14:textId="77777777" w:rsidR="002B26F8" w:rsidRDefault="002B26F8" w:rsidP="002B26F8">
                <w:pPr>
                  <w:pStyle w:val="Heading2"/>
                </w:pPr>
                <w:r w:rsidRPr="00036450">
                  <w:t>EDUCATION</w:t>
                </w:r>
              </w:p>
            </w:sdtContent>
          </w:sdt>
          <w:p w14:paraId="71526BC2" w14:textId="77777777" w:rsidR="002B26F8" w:rsidRPr="00036450" w:rsidRDefault="002B26F8" w:rsidP="002B26F8">
            <w:pPr>
              <w:pStyle w:val="Heading4"/>
            </w:pPr>
            <w:r>
              <w:t>Westcliff High School for Girls</w:t>
            </w:r>
          </w:p>
          <w:p w14:paraId="01FCF894" w14:textId="77777777" w:rsidR="002B26F8" w:rsidRPr="00B359E4" w:rsidRDefault="002B26F8" w:rsidP="002B26F8">
            <w:pPr>
              <w:pStyle w:val="Date"/>
            </w:pPr>
            <w:r>
              <w:t>2011</w:t>
            </w:r>
            <w:r w:rsidRPr="00B359E4">
              <w:t xml:space="preserve"> - </w:t>
            </w:r>
            <w:r>
              <w:t>2018</w:t>
            </w:r>
          </w:p>
          <w:p w14:paraId="60D8E60F" w14:textId="77777777" w:rsidR="002B26F8" w:rsidRDefault="002B26F8" w:rsidP="002B26F8">
            <w:r>
              <w:t>A-Level’s – A* Maths, A* Further Maths, A* Chemistry, A* Physics</w:t>
            </w:r>
          </w:p>
          <w:p w14:paraId="7BFEB24D" w14:textId="141BE84A" w:rsidR="002B26F8" w:rsidRDefault="002B26F8" w:rsidP="002B26F8">
            <w:r>
              <w:t xml:space="preserve">EPQ </w:t>
            </w:r>
            <w:r w:rsidR="00021F71">
              <w:t>–</w:t>
            </w:r>
            <w:r>
              <w:t xml:space="preserve"> A</w:t>
            </w:r>
            <w:r w:rsidR="00021F71">
              <w:t xml:space="preserve"> </w:t>
            </w:r>
          </w:p>
          <w:p w14:paraId="0DAB2B50" w14:textId="4D3833A4" w:rsidR="00021F71" w:rsidRDefault="00021F71" w:rsidP="002B26F8">
            <w:r>
              <w:t xml:space="preserve">STEP </w:t>
            </w:r>
            <w:r w:rsidR="003A15EA">
              <w:t>1 – Grade 2</w:t>
            </w:r>
          </w:p>
          <w:p w14:paraId="750B378B" w14:textId="77777777" w:rsidR="002B26F8" w:rsidRDefault="002B26F8" w:rsidP="002B26F8"/>
          <w:p w14:paraId="4A5ECE33" w14:textId="77777777" w:rsidR="002B26F8" w:rsidRPr="00B359E4" w:rsidRDefault="002B26F8" w:rsidP="002B26F8">
            <w:pPr>
              <w:pStyle w:val="Heading4"/>
            </w:pPr>
            <w:r>
              <w:t>Imperial College London</w:t>
            </w:r>
          </w:p>
          <w:p w14:paraId="32195A5D" w14:textId="77777777" w:rsidR="002B26F8" w:rsidRPr="00B359E4" w:rsidRDefault="002B26F8" w:rsidP="002B26F8">
            <w:pPr>
              <w:pStyle w:val="Date"/>
            </w:pPr>
            <w:r>
              <w:t>2018</w:t>
            </w:r>
            <w:r w:rsidRPr="00B359E4">
              <w:t xml:space="preserve"> </w:t>
            </w:r>
            <w:r>
              <w:t>–</w:t>
            </w:r>
            <w:r w:rsidRPr="00B359E4">
              <w:t xml:space="preserve"> </w:t>
            </w:r>
            <w:r>
              <w:t xml:space="preserve">2022 </w:t>
            </w:r>
          </w:p>
          <w:p w14:paraId="11AC617A" w14:textId="77777777" w:rsidR="002B26F8" w:rsidRDefault="002B26F8" w:rsidP="002B26F8">
            <w:r>
              <w:t xml:space="preserve">Computing MEng </w:t>
            </w:r>
          </w:p>
          <w:p w14:paraId="1D2447EF" w14:textId="77777777" w:rsidR="002B26F8" w:rsidRDefault="002B26F8" w:rsidP="002B26F8">
            <w:r>
              <w:t>1</w:t>
            </w:r>
            <w:r w:rsidRPr="005E646B">
              <w:rPr>
                <w:vertAlign w:val="superscript"/>
              </w:rPr>
              <w:t>st</w:t>
            </w:r>
            <w:r>
              <w:t xml:space="preserve"> Year – 2:1 </w:t>
            </w:r>
          </w:p>
          <w:p w14:paraId="763CAFF3" w14:textId="77777777" w:rsidR="00DF756B" w:rsidRDefault="002B26F8" w:rsidP="002B26F8">
            <w:r>
              <w:t>(including 88% in Mathematical Methods)</w:t>
            </w:r>
          </w:p>
          <w:p w14:paraId="0176F9BF" w14:textId="77777777" w:rsidR="0063281E" w:rsidRDefault="0063281E" w:rsidP="002B26F8"/>
          <w:p w14:paraId="69A630A2" w14:textId="1136E189" w:rsidR="0063281E" w:rsidRPr="00DF756B" w:rsidRDefault="0063281E" w:rsidP="002B26F8"/>
        </w:tc>
      </w:tr>
      <w:tr w:rsidR="00DF756B" w14:paraId="0093663B" w14:textId="77777777" w:rsidTr="001B2ABD">
        <w:tc>
          <w:tcPr>
            <w:tcW w:w="3600" w:type="dxa"/>
          </w:tcPr>
          <w:sdt>
            <w:sdtPr>
              <w:id w:val="-1711873194"/>
              <w:placeholder>
                <w:docPart w:val="A681793B918F4F95900777C2139A2100"/>
              </w:placeholder>
              <w:temporary/>
              <w:showingPlcHdr/>
              <w15:appearance w15:val="hidden"/>
            </w:sdtPr>
            <w:sdtEndPr/>
            <w:sdtContent>
              <w:p w14:paraId="70EAB57A" w14:textId="77777777" w:rsidR="00DF756B" w:rsidRDefault="00DF756B" w:rsidP="00DF756B">
                <w:pPr>
                  <w:pStyle w:val="Heading3"/>
                </w:pPr>
                <w:r w:rsidRPr="00D5459D">
                  <w:t>Profile</w:t>
                </w:r>
              </w:p>
            </w:sdtContent>
          </w:sdt>
          <w:p w14:paraId="7740FB35" w14:textId="7D76D469" w:rsidR="00DF756B" w:rsidRDefault="00DF756B" w:rsidP="00DF756B">
            <w:r>
              <w:t xml:space="preserve">Hi, I’m Sophie. I am currently studying Computing at Imperial and am in my second year  </w:t>
            </w:r>
          </w:p>
          <w:p w14:paraId="6E5DF40A" w14:textId="77777777" w:rsidR="00DF756B" w:rsidRDefault="00DF756B" w:rsidP="00DF756B"/>
          <w:sdt>
            <w:sdtPr>
              <w:id w:val="-1954003311"/>
              <w:placeholder>
                <w:docPart w:val="859C839BF4E9497E8B8944EFC67B6D9E"/>
              </w:placeholder>
              <w:temporary/>
              <w:showingPlcHdr/>
              <w15:appearance w15:val="hidden"/>
            </w:sdtPr>
            <w:sdtEndPr/>
            <w:sdtContent>
              <w:p w14:paraId="2568245D" w14:textId="77777777" w:rsidR="00DF756B" w:rsidRPr="00CB0055" w:rsidRDefault="00DF756B" w:rsidP="00DF756B">
                <w:pPr>
                  <w:pStyle w:val="Heading3"/>
                </w:pPr>
                <w:r w:rsidRPr="00CB0055">
                  <w:t>Contact</w:t>
                </w:r>
              </w:p>
            </w:sdtContent>
          </w:sdt>
          <w:sdt>
            <w:sdtPr>
              <w:id w:val="1111563247"/>
              <w:placeholder>
                <w:docPart w:val="3363DD4A7A8043A7A3FD89E5A339BB89"/>
              </w:placeholder>
              <w:temporary/>
              <w:showingPlcHdr/>
              <w15:appearance w15:val="hidden"/>
            </w:sdtPr>
            <w:sdtEndPr/>
            <w:sdtContent>
              <w:p w14:paraId="2747B9A9" w14:textId="77777777" w:rsidR="00DF756B" w:rsidRDefault="00DF756B" w:rsidP="00DF756B">
                <w:r w:rsidRPr="004D3011">
                  <w:t>PHONE:</w:t>
                </w:r>
              </w:p>
            </w:sdtContent>
          </w:sdt>
          <w:p w14:paraId="05AA52E1" w14:textId="77777777" w:rsidR="00DF756B" w:rsidRDefault="00DF756B" w:rsidP="00DF756B">
            <w:r>
              <w:t>07984391935</w:t>
            </w:r>
          </w:p>
          <w:p w14:paraId="723A23FA" w14:textId="77777777" w:rsidR="00DF756B" w:rsidRPr="004D3011" w:rsidRDefault="00DF756B" w:rsidP="00DF756B"/>
          <w:sdt>
            <w:sdtPr>
              <w:id w:val="67859272"/>
              <w:placeholder>
                <w:docPart w:val="BABF23CFD1AD43DB841ED148CFFC33BC"/>
              </w:placeholder>
              <w:temporary/>
              <w:showingPlcHdr/>
              <w15:appearance w15:val="hidden"/>
            </w:sdtPr>
            <w:sdtEndPr/>
            <w:sdtContent>
              <w:p w14:paraId="3B832E66" w14:textId="77777777" w:rsidR="00DF756B" w:rsidRDefault="00DF756B" w:rsidP="00DF756B">
                <w:r w:rsidRPr="004D3011">
                  <w:t>WEBSITE:</w:t>
                </w:r>
              </w:p>
            </w:sdtContent>
          </w:sdt>
          <w:p w14:paraId="3297CD35" w14:textId="77777777" w:rsidR="00DF756B" w:rsidRDefault="00DF756B" w:rsidP="00DF756B">
            <w:r>
              <w:t>sophiethompson.uk</w:t>
            </w:r>
          </w:p>
          <w:p w14:paraId="04A82F0B" w14:textId="77777777" w:rsidR="00DF756B" w:rsidRDefault="00DF756B" w:rsidP="00DF756B"/>
          <w:sdt>
            <w:sdtPr>
              <w:id w:val="-240260293"/>
              <w:placeholder>
                <w:docPart w:val="006E8416FABB49B78B59F81BD733C8C2"/>
              </w:placeholder>
              <w:temporary/>
              <w:showingPlcHdr/>
              <w15:appearance w15:val="hidden"/>
            </w:sdtPr>
            <w:sdtEndPr/>
            <w:sdtContent>
              <w:p w14:paraId="432162BB" w14:textId="77777777" w:rsidR="00DF756B" w:rsidRDefault="00DF756B" w:rsidP="00DF756B">
                <w:r w:rsidRPr="004D3011">
                  <w:t>EMAIL:</w:t>
                </w:r>
              </w:p>
            </w:sdtContent>
          </w:sdt>
          <w:p w14:paraId="72D58070" w14:textId="2E19F61B" w:rsidR="00DF756B" w:rsidRDefault="00DA02A7" w:rsidP="00DF756B">
            <w:hyperlink r:id="rId11" w:history="1">
              <w:r w:rsidR="00DF756B" w:rsidRPr="007A5280">
                <w:rPr>
                  <w:rStyle w:val="Hyperlink"/>
                </w:rPr>
                <w:t>sophie.thompson18@imperial.ac.uk</w:t>
              </w:r>
            </w:hyperlink>
          </w:p>
          <w:p w14:paraId="4F3AD3CB" w14:textId="1CE32D58" w:rsidR="00DF756B" w:rsidRDefault="00DA02A7" w:rsidP="00DF756B">
            <w:pPr>
              <w:rPr>
                <w:rStyle w:val="Hyperlink"/>
              </w:rPr>
            </w:pPr>
            <w:hyperlink r:id="rId12" w:history="1">
              <w:r w:rsidR="00DF756B" w:rsidRPr="00DB747F">
                <w:rPr>
                  <w:rStyle w:val="Hyperlink"/>
                </w:rPr>
                <w:t>sophiet1400@gmail.com</w:t>
              </w:r>
            </w:hyperlink>
          </w:p>
          <w:p w14:paraId="524F5851" w14:textId="48FC02FA" w:rsidR="00DF756B" w:rsidRDefault="00DF756B" w:rsidP="00DF756B">
            <w:pPr>
              <w:rPr>
                <w:rStyle w:val="Hyperlink"/>
              </w:rPr>
            </w:pPr>
          </w:p>
          <w:p w14:paraId="1FF1686A" w14:textId="47577FFD" w:rsidR="00DF756B" w:rsidRDefault="00DF756B" w:rsidP="00DF756B">
            <w:r>
              <w:t>LINKEDIN:</w:t>
            </w:r>
          </w:p>
          <w:p w14:paraId="02D5E4CE" w14:textId="26106604" w:rsidR="00DF756B" w:rsidRDefault="00DA02A7" w:rsidP="00DF756B">
            <w:hyperlink r:id="rId13" w:history="1">
              <w:r w:rsidR="00DF756B">
                <w:rPr>
                  <w:rStyle w:val="Hyperlink"/>
                </w:rPr>
                <w:t>https://www.linkedin.com/in/sophiet1</w:t>
              </w:r>
            </w:hyperlink>
          </w:p>
          <w:p w14:paraId="5BA12F06" w14:textId="77777777" w:rsidR="00DF756B" w:rsidRDefault="00DF756B" w:rsidP="00DF756B"/>
          <w:p w14:paraId="4C318397" w14:textId="2618BF91" w:rsidR="00DF756B" w:rsidRDefault="00DF756B" w:rsidP="00DF756B"/>
          <w:p w14:paraId="4D3A9967" w14:textId="77777777" w:rsidR="00DF756B" w:rsidRDefault="00DF756B" w:rsidP="00DF756B"/>
          <w:p w14:paraId="1AF12AA3" w14:textId="30FD67F0" w:rsidR="00DF756B" w:rsidRDefault="00DF756B" w:rsidP="00DF756B"/>
          <w:p w14:paraId="048928EC" w14:textId="77777777" w:rsidR="00DF756B" w:rsidRDefault="00DF756B" w:rsidP="00DF756B"/>
          <w:p w14:paraId="27380E63" w14:textId="77777777" w:rsidR="00DF756B" w:rsidRDefault="00DF756B" w:rsidP="00DF756B"/>
          <w:p w14:paraId="2C8CAD14" w14:textId="77777777" w:rsidR="00DF756B" w:rsidRPr="004D3011" w:rsidRDefault="00DF756B" w:rsidP="00DF756B"/>
        </w:tc>
        <w:tc>
          <w:tcPr>
            <w:tcW w:w="720" w:type="dxa"/>
          </w:tcPr>
          <w:p w14:paraId="2BD8AC30" w14:textId="77777777" w:rsidR="00DF756B" w:rsidRDefault="00DF756B" w:rsidP="00DF756B">
            <w:pPr>
              <w:tabs>
                <w:tab w:val="left" w:pos="990"/>
              </w:tabs>
            </w:pPr>
          </w:p>
        </w:tc>
        <w:tc>
          <w:tcPr>
            <w:tcW w:w="6470" w:type="dxa"/>
          </w:tcPr>
          <w:p w14:paraId="50492144" w14:textId="5981C49E" w:rsidR="00DF756B" w:rsidRDefault="00387586" w:rsidP="00DF756B">
            <w:pPr>
              <w:pStyle w:val="Heading2"/>
            </w:pPr>
            <w:r>
              <w:rPr>
                <w:noProof/>
              </w:rPr>
              <mc:AlternateContent>
                <mc:Choice Requires="wps">
                  <w:drawing>
                    <wp:anchor distT="0" distB="0" distL="114300" distR="114300" simplePos="0" relativeHeight="251670528" behindDoc="0" locked="0" layoutInCell="1" allowOverlap="1" wp14:anchorId="565821A6" wp14:editId="2499D1F4">
                      <wp:simplePos x="0" y="0"/>
                      <wp:positionH relativeFrom="column">
                        <wp:posOffset>-4445</wp:posOffset>
                      </wp:positionH>
                      <wp:positionV relativeFrom="paragraph">
                        <wp:posOffset>427355</wp:posOffset>
                      </wp:positionV>
                      <wp:extent cx="3992880" cy="4953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992880"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1F0F0B" w14:textId="77777777" w:rsidR="00387586" w:rsidRPr="002205B6" w:rsidRDefault="00387586" w:rsidP="00387586">
                                  <w:pPr>
                                    <w:pStyle w:val="ListParagraph"/>
                                    <w:numPr>
                                      <w:ilvl w:val="0"/>
                                      <w:numId w:val="2"/>
                                    </w:numPr>
                                    <w:rPr>
                                      <w:noProof/>
                                      <w:color w:val="000000" w:themeColor="text1"/>
                                    </w:rPr>
                                  </w:pPr>
                                  <w:r>
                                    <w:rPr>
                                      <w:noProof/>
                                      <w:color w:val="000000" w:themeColor="text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5821A6" id="_x0000_t202" coordsize="21600,21600" o:spt="202" path="m,l,21600r21600,l21600,xe">
                      <v:stroke joinstyle="miter"/>
                      <v:path gradientshapeok="t" o:connecttype="rect"/>
                    </v:shapetype>
                    <v:shape id="Text Box 6" o:spid="_x0000_s1026" type="#_x0000_t202" style="position:absolute;margin-left:-.35pt;margin-top:33.65pt;width:314.4pt;height:3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" filled="f" stroked="f">
                      <v:textbox>
                        <w:txbxContent>
                          <w:p w14:paraId="721F0F0B" w14:textId="77777777" w:rsidR="00387586" w:rsidRPr="002205B6" w:rsidRDefault="00387586" w:rsidP="00387586">
                            <w:pPr>
                              <w:pStyle w:val="ListParagraph"/>
                              <w:numPr>
                                <w:ilvl w:val="0"/>
                                <w:numId w:val="2"/>
                              </w:numPr>
                              <w:rPr>
                                <w:noProof/>
                                <w:color w:val="000000" w:themeColor="text1"/>
                              </w:rPr>
                            </w:pPr>
                            <w:r>
                              <w:rPr>
                                <w:noProof/>
                                <w:color w:val="000000" w:themeColor="text1"/>
                              </w:rPr>
                              <w:t xml:space="preserve"> </w:t>
                            </w:r>
                          </w:p>
                        </w:txbxContent>
                      </v:textbox>
                    </v:shape>
                  </w:pict>
                </mc:Fallback>
              </mc:AlternateContent>
            </w:r>
            <w:r>
              <w:t>WORK EXPERIENCE</w:t>
            </w:r>
          </w:p>
          <w:p w14:paraId="208E127C" w14:textId="12AFEA88" w:rsidR="00DF756B" w:rsidRDefault="00DF756B" w:rsidP="00DF756B">
            <w:pPr>
              <w:pStyle w:val="Heading4"/>
              <w:rPr>
                <w:bCs/>
              </w:rPr>
            </w:pPr>
          </w:p>
          <w:p w14:paraId="1C312D79" w14:textId="3A82FAF5" w:rsidR="00DF756B" w:rsidRDefault="00DF756B" w:rsidP="00DF756B"/>
          <w:p w14:paraId="110598FC" w14:textId="2DD3A641" w:rsidR="00DF756B" w:rsidRDefault="00DF756B" w:rsidP="00DF756B"/>
          <w:p w14:paraId="623E989D" w14:textId="568AB3EB" w:rsidR="00DF756B" w:rsidRDefault="00DF756B" w:rsidP="00DF756B"/>
          <w:p w14:paraId="782ADD38" w14:textId="0BAAB30F" w:rsidR="00DF756B" w:rsidRDefault="00DF756B" w:rsidP="00DF756B"/>
          <w:p w14:paraId="2EA3F6A1" w14:textId="5162E1EB" w:rsidR="0063281E" w:rsidRDefault="0063281E" w:rsidP="00DF756B"/>
          <w:p w14:paraId="28D08DC5" w14:textId="77777777" w:rsidR="0063281E" w:rsidRPr="00C24F28" w:rsidRDefault="0063281E" w:rsidP="00DF756B"/>
          <w:p w14:paraId="0B3AC59D" w14:textId="4819E116" w:rsidR="00DF756B" w:rsidRDefault="00C1194B" w:rsidP="00DF756B">
            <w:pPr>
              <w:pStyle w:val="Heading2"/>
            </w:pPr>
            <w:r>
              <w:rPr>
                <w:noProof/>
              </w:rPr>
              <mc:AlternateContent>
                <mc:Choice Requires="wps">
                  <w:drawing>
                    <wp:anchor distT="0" distB="0" distL="114300" distR="114300" simplePos="0" relativeHeight="251668480" behindDoc="0" locked="0" layoutInCell="1" allowOverlap="1" wp14:anchorId="7A3C0661" wp14:editId="1D0D868E">
                      <wp:simplePos x="0" y="0"/>
                      <wp:positionH relativeFrom="column">
                        <wp:posOffset>-42545</wp:posOffset>
                      </wp:positionH>
                      <wp:positionV relativeFrom="paragraph">
                        <wp:posOffset>430530</wp:posOffset>
                      </wp:positionV>
                      <wp:extent cx="3992880" cy="1409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992880" cy="1409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4A6EA3" w14:textId="7061CB25" w:rsidR="00E07A00" w:rsidRDefault="00981634" w:rsidP="00E07A00">
                                  <w:pPr>
                                    <w:pStyle w:val="ListParagraph"/>
                                    <w:numPr>
                                      <w:ilvl w:val="0"/>
                                      <w:numId w:val="2"/>
                                    </w:numPr>
                                    <w:rPr>
                                      <w:noProof/>
                                      <w:color w:val="000000" w:themeColor="text1"/>
                                    </w:rPr>
                                  </w:pPr>
                                  <w:r>
                                    <w:rPr>
                                      <w:noProof/>
                                      <w:color w:val="000000" w:themeColor="text1"/>
                                    </w:rPr>
                                    <w:t>Programming –</w:t>
                                  </w:r>
                                  <w:r w:rsidR="005F37E1">
                                    <w:rPr>
                                      <w:noProof/>
                                      <w:color w:val="000000" w:themeColor="text1"/>
                                    </w:rPr>
                                    <w:t xml:space="preserve"> </w:t>
                                  </w:r>
                                  <w:r w:rsidR="00597383">
                                    <w:rPr>
                                      <w:noProof/>
                                      <w:color w:val="000000" w:themeColor="text1"/>
                                    </w:rPr>
                                    <w:t>work frequently with Java, Python</w:t>
                                  </w:r>
                                  <w:r w:rsidR="00751C48">
                                    <w:rPr>
                                      <w:noProof/>
                                      <w:color w:val="000000" w:themeColor="text1"/>
                                    </w:rPr>
                                    <w:t xml:space="preserve"> and C</w:t>
                                  </w:r>
                                  <w:r w:rsidR="00E35A72">
                                    <w:rPr>
                                      <w:noProof/>
                                      <w:color w:val="000000" w:themeColor="text1"/>
                                    </w:rPr>
                                    <w:t>. Have done various projects in Haskell</w:t>
                                  </w:r>
                                  <w:r w:rsidR="00500512">
                                    <w:rPr>
                                      <w:noProof/>
                                      <w:color w:val="000000" w:themeColor="text1"/>
                                    </w:rPr>
                                    <w:t>, HTML/CSS</w:t>
                                  </w:r>
                                  <w:r w:rsidR="00525F8C">
                                    <w:rPr>
                                      <w:noProof/>
                                      <w:color w:val="000000" w:themeColor="text1"/>
                                    </w:rPr>
                                    <w:t xml:space="preserve"> and Javascript</w:t>
                                  </w:r>
                                </w:p>
                                <w:p w14:paraId="72BB38F5" w14:textId="2AFFA44B" w:rsidR="00525F8C" w:rsidRDefault="00BC4307" w:rsidP="00E07A00">
                                  <w:pPr>
                                    <w:pStyle w:val="ListParagraph"/>
                                    <w:numPr>
                                      <w:ilvl w:val="0"/>
                                      <w:numId w:val="2"/>
                                    </w:numPr>
                                    <w:rPr>
                                      <w:noProof/>
                                      <w:color w:val="000000" w:themeColor="text1"/>
                                    </w:rPr>
                                  </w:pPr>
                                  <w:r>
                                    <w:rPr>
                                      <w:noProof/>
                                      <w:color w:val="000000" w:themeColor="text1"/>
                                    </w:rPr>
                                    <w:t xml:space="preserve">Ten </w:t>
                                  </w:r>
                                  <w:r w:rsidR="00336C71">
                                    <w:rPr>
                                      <w:noProof/>
                                      <w:color w:val="000000" w:themeColor="text1"/>
                                    </w:rPr>
                                    <w:t>P</w:t>
                                  </w:r>
                                  <w:r>
                                    <w:rPr>
                                      <w:noProof/>
                                      <w:color w:val="000000" w:themeColor="text1"/>
                                    </w:rPr>
                                    <w:t xml:space="preserve">in </w:t>
                                  </w:r>
                                  <w:r w:rsidR="00336C71">
                                    <w:rPr>
                                      <w:noProof/>
                                      <w:color w:val="000000" w:themeColor="text1"/>
                                    </w:rPr>
                                    <w:t>B</w:t>
                                  </w:r>
                                  <w:r>
                                    <w:rPr>
                                      <w:noProof/>
                                      <w:color w:val="000000" w:themeColor="text1"/>
                                    </w:rPr>
                                    <w:t>owling – From the age of 14 have competed internationally both independently and as part of Team England</w:t>
                                  </w:r>
                                  <w:r w:rsidR="009379E6">
                                    <w:rPr>
                                      <w:noProof/>
                                      <w:color w:val="000000" w:themeColor="text1"/>
                                    </w:rPr>
                                    <w:t xml:space="preserve">. In 2018 </w:t>
                                  </w:r>
                                  <w:r w:rsidR="004E120D">
                                    <w:rPr>
                                      <w:noProof/>
                                      <w:color w:val="000000" w:themeColor="text1"/>
                                    </w:rPr>
                                    <w:t>became</w:t>
                                  </w:r>
                                  <w:r w:rsidR="009379E6">
                                    <w:rPr>
                                      <w:noProof/>
                                      <w:color w:val="000000" w:themeColor="text1"/>
                                    </w:rPr>
                                    <w:t xml:space="preserve"> double European Champion collecting 2 golds and a silver in the European Youth Championships</w:t>
                                  </w:r>
                                </w:p>
                                <w:p w14:paraId="5E5E83E2" w14:textId="05CC4A66" w:rsidR="00C051D7" w:rsidRPr="002205B6" w:rsidRDefault="00C051D7" w:rsidP="00C1194B">
                                  <w:pPr>
                                    <w:pStyle w:val="ListParagraph"/>
                                    <w:rPr>
                                      <w:noProof/>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C0661" id="Text Box 2" o:spid="_x0000_s1027" type="#_x0000_t202" style="position:absolute;margin-left:-3.35pt;margin-top:33.9pt;width:314.4pt;height:11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" filled="f" stroked="f">
                      <v:textbox>
                        <w:txbxContent>
                          <w:p w14:paraId="7C4A6EA3" w14:textId="7061CB25" w:rsidR="00E07A00" w:rsidRDefault="00981634" w:rsidP="00E07A00">
                            <w:pPr>
                              <w:pStyle w:val="ListParagraph"/>
                              <w:numPr>
                                <w:ilvl w:val="0"/>
                                <w:numId w:val="2"/>
                              </w:numPr>
                              <w:rPr>
                                <w:noProof/>
                                <w:color w:val="000000" w:themeColor="text1"/>
                              </w:rPr>
                            </w:pPr>
                            <w:r>
                              <w:rPr>
                                <w:noProof/>
                                <w:color w:val="000000" w:themeColor="text1"/>
                              </w:rPr>
                              <w:t>Programming –</w:t>
                            </w:r>
                            <w:r w:rsidR="005F37E1">
                              <w:rPr>
                                <w:noProof/>
                                <w:color w:val="000000" w:themeColor="text1"/>
                              </w:rPr>
                              <w:t xml:space="preserve"> </w:t>
                            </w:r>
                            <w:r w:rsidR="00597383">
                              <w:rPr>
                                <w:noProof/>
                                <w:color w:val="000000" w:themeColor="text1"/>
                              </w:rPr>
                              <w:t>work frequently with Java, Python</w:t>
                            </w:r>
                            <w:r w:rsidR="00751C48">
                              <w:rPr>
                                <w:noProof/>
                                <w:color w:val="000000" w:themeColor="text1"/>
                              </w:rPr>
                              <w:t xml:space="preserve"> and C</w:t>
                            </w:r>
                            <w:r w:rsidR="00E35A72">
                              <w:rPr>
                                <w:noProof/>
                                <w:color w:val="000000" w:themeColor="text1"/>
                              </w:rPr>
                              <w:t>. Have done various projects in Haskell</w:t>
                            </w:r>
                            <w:r w:rsidR="00500512">
                              <w:rPr>
                                <w:noProof/>
                                <w:color w:val="000000" w:themeColor="text1"/>
                              </w:rPr>
                              <w:t>, HTML/CSS</w:t>
                            </w:r>
                            <w:r w:rsidR="00525F8C">
                              <w:rPr>
                                <w:noProof/>
                                <w:color w:val="000000" w:themeColor="text1"/>
                              </w:rPr>
                              <w:t xml:space="preserve"> and Javascript</w:t>
                            </w:r>
                          </w:p>
                          <w:p w14:paraId="72BB38F5" w14:textId="2AFFA44B" w:rsidR="00525F8C" w:rsidRDefault="00BC4307" w:rsidP="00E07A00">
                            <w:pPr>
                              <w:pStyle w:val="ListParagraph"/>
                              <w:numPr>
                                <w:ilvl w:val="0"/>
                                <w:numId w:val="2"/>
                              </w:numPr>
                              <w:rPr>
                                <w:noProof/>
                                <w:color w:val="000000" w:themeColor="text1"/>
                              </w:rPr>
                            </w:pPr>
                            <w:r>
                              <w:rPr>
                                <w:noProof/>
                                <w:color w:val="000000" w:themeColor="text1"/>
                              </w:rPr>
                              <w:t xml:space="preserve">Ten </w:t>
                            </w:r>
                            <w:r w:rsidR="00336C71">
                              <w:rPr>
                                <w:noProof/>
                                <w:color w:val="000000" w:themeColor="text1"/>
                              </w:rPr>
                              <w:t>P</w:t>
                            </w:r>
                            <w:r>
                              <w:rPr>
                                <w:noProof/>
                                <w:color w:val="000000" w:themeColor="text1"/>
                              </w:rPr>
                              <w:t xml:space="preserve">in </w:t>
                            </w:r>
                            <w:r w:rsidR="00336C71">
                              <w:rPr>
                                <w:noProof/>
                                <w:color w:val="000000" w:themeColor="text1"/>
                              </w:rPr>
                              <w:t>B</w:t>
                            </w:r>
                            <w:r>
                              <w:rPr>
                                <w:noProof/>
                                <w:color w:val="000000" w:themeColor="text1"/>
                              </w:rPr>
                              <w:t>owling – From the age of 14 have competed internationally both independently and as part of Team England</w:t>
                            </w:r>
                            <w:r w:rsidR="009379E6">
                              <w:rPr>
                                <w:noProof/>
                                <w:color w:val="000000" w:themeColor="text1"/>
                              </w:rPr>
                              <w:t xml:space="preserve">. In 2018 </w:t>
                            </w:r>
                            <w:r w:rsidR="004E120D">
                              <w:rPr>
                                <w:noProof/>
                                <w:color w:val="000000" w:themeColor="text1"/>
                              </w:rPr>
                              <w:t>became</w:t>
                            </w:r>
                            <w:r w:rsidR="009379E6">
                              <w:rPr>
                                <w:noProof/>
                                <w:color w:val="000000" w:themeColor="text1"/>
                              </w:rPr>
                              <w:t xml:space="preserve"> double European Champion collecting 2 golds and a silver in the European Youth Championships</w:t>
                            </w:r>
                          </w:p>
                          <w:p w14:paraId="5E5E83E2" w14:textId="05CC4A66" w:rsidR="00C051D7" w:rsidRPr="002205B6" w:rsidRDefault="00C051D7" w:rsidP="00C1194B">
                            <w:pPr>
                              <w:pStyle w:val="ListParagraph"/>
                              <w:rPr>
                                <w:noProof/>
                                <w:color w:val="000000" w:themeColor="text1"/>
                              </w:rPr>
                            </w:pPr>
                          </w:p>
                        </w:txbxContent>
                      </v:textbox>
                    </v:shape>
                  </w:pict>
                </mc:Fallback>
              </mc:AlternateContent>
            </w:r>
            <w:r w:rsidR="00E07A00">
              <w:t>SKILLS &amp; INTERESTS</w:t>
            </w:r>
          </w:p>
          <w:p w14:paraId="178F19AF" w14:textId="2C6F6246" w:rsidR="00E07A00" w:rsidRDefault="00E07A00" w:rsidP="00E07A00">
            <w:pPr>
              <w:rPr>
                <w:noProof/>
                <w:color w:val="000000" w:themeColor="text1"/>
              </w:rPr>
            </w:pPr>
          </w:p>
          <w:p w14:paraId="1C29E873" w14:textId="0EC75048" w:rsidR="00E07A00" w:rsidRDefault="00E07A00" w:rsidP="00E07A00">
            <w:pPr>
              <w:rPr>
                <w:noProof/>
                <w:color w:val="000000" w:themeColor="text1"/>
              </w:rPr>
            </w:pPr>
          </w:p>
          <w:p w14:paraId="0F5F9F18" w14:textId="62671364" w:rsidR="00E07A00" w:rsidRDefault="00E07A00" w:rsidP="00E07A00">
            <w:pPr>
              <w:rPr>
                <w:noProof/>
                <w:color w:val="000000" w:themeColor="text1"/>
              </w:rPr>
            </w:pPr>
          </w:p>
          <w:p w14:paraId="275FBB98" w14:textId="1EAC8F03" w:rsidR="00E07A00" w:rsidRDefault="00E07A00" w:rsidP="00E07A00">
            <w:pPr>
              <w:rPr>
                <w:noProof/>
                <w:color w:val="000000" w:themeColor="text1"/>
              </w:rPr>
            </w:pPr>
          </w:p>
          <w:p w14:paraId="5CF722EE" w14:textId="1003F12F" w:rsidR="00E07A00" w:rsidRDefault="00E07A00" w:rsidP="00E07A00">
            <w:pPr>
              <w:rPr>
                <w:noProof/>
                <w:color w:val="000000" w:themeColor="text1"/>
              </w:rPr>
            </w:pPr>
          </w:p>
          <w:p w14:paraId="0248610F" w14:textId="2DC02CC8" w:rsidR="00E07A00" w:rsidRDefault="00E07A00" w:rsidP="00E07A00">
            <w:pPr>
              <w:rPr>
                <w:noProof/>
                <w:color w:val="000000" w:themeColor="text1"/>
              </w:rPr>
            </w:pPr>
          </w:p>
          <w:p w14:paraId="4082AE34" w14:textId="7061DE8C" w:rsidR="00E07A00" w:rsidRDefault="00E07A00" w:rsidP="00E07A00">
            <w:pPr>
              <w:rPr>
                <w:noProof/>
                <w:color w:val="000000" w:themeColor="text1"/>
              </w:rPr>
            </w:pPr>
          </w:p>
          <w:p w14:paraId="75A3A302" w14:textId="21B17133" w:rsidR="00E07A00" w:rsidRDefault="00E07A00" w:rsidP="00E07A00">
            <w:pPr>
              <w:rPr>
                <w:noProof/>
                <w:color w:val="000000" w:themeColor="text1"/>
              </w:rPr>
            </w:pPr>
          </w:p>
          <w:p w14:paraId="2F50738A" w14:textId="77777777" w:rsidR="00E07A00" w:rsidRPr="00E07A00" w:rsidRDefault="00E07A00" w:rsidP="00E07A00">
            <w:pPr>
              <w:rPr>
                <w:noProof/>
                <w:color w:val="000000" w:themeColor="text1"/>
              </w:rPr>
            </w:pPr>
          </w:p>
          <w:p w14:paraId="05534B19" w14:textId="4C3671D0" w:rsidR="00DF756B" w:rsidRDefault="00DF756B" w:rsidP="00DF756B">
            <w:pPr>
              <w:pStyle w:val="Heading2"/>
            </w:pPr>
            <w:r>
              <w:t>Projects</w:t>
            </w:r>
          </w:p>
          <w:p w14:paraId="6774A2B8" w14:textId="5FB90882" w:rsidR="00DF756B" w:rsidRPr="00873E02" w:rsidRDefault="00021F71" w:rsidP="00DF756B">
            <w:pPr>
              <w:rPr>
                <w:color w:val="FFFFFF" w:themeColor="background1"/>
              </w:rPr>
            </w:pPr>
            <w:r>
              <w:rPr>
                <w:noProof/>
              </w:rPr>
              <mc:AlternateContent>
                <mc:Choice Requires="wps">
                  <w:drawing>
                    <wp:anchor distT="0" distB="0" distL="114300" distR="114300" simplePos="0" relativeHeight="251664384" behindDoc="0" locked="0" layoutInCell="1" allowOverlap="1" wp14:anchorId="3EDDB26B" wp14:editId="53401244">
                      <wp:simplePos x="0" y="0"/>
                      <wp:positionH relativeFrom="column">
                        <wp:posOffset>-50165</wp:posOffset>
                      </wp:positionH>
                      <wp:positionV relativeFrom="paragraph">
                        <wp:posOffset>33655</wp:posOffset>
                      </wp:positionV>
                      <wp:extent cx="3992880" cy="27736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3992880" cy="277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4067E7" w14:textId="7B53AAE0" w:rsidR="00DF756B" w:rsidRDefault="00DF756B" w:rsidP="00C03FB1">
                                  <w:pPr>
                                    <w:pStyle w:val="ListParagraph"/>
                                    <w:numPr>
                                      <w:ilvl w:val="0"/>
                                      <w:numId w:val="2"/>
                                    </w:numPr>
                                    <w:rPr>
                                      <w:noProof/>
                                      <w:color w:val="000000" w:themeColor="text1"/>
                                    </w:rPr>
                                  </w:pPr>
                                  <w:r>
                                    <w:rPr>
                                      <w:noProof/>
                                      <w:color w:val="000000" w:themeColor="text1"/>
                                    </w:rPr>
                                    <w:t xml:space="preserve">ARM project – writing an assembler and dissassembler in C,  writing some assembly code that was then run on our disassembler. Followed by an extension using a Raspberry Pi to make a binary numbers game </w:t>
                                  </w:r>
                                </w:p>
                                <w:p w14:paraId="3EC8FA3A" w14:textId="41652FD8" w:rsidR="00DF756B" w:rsidRDefault="00DF756B" w:rsidP="00C42D88">
                                  <w:pPr>
                                    <w:pStyle w:val="ListParagraph"/>
                                    <w:numPr>
                                      <w:ilvl w:val="0"/>
                                      <w:numId w:val="2"/>
                                    </w:numPr>
                                    <w:rPr>
                                      <w:noProof/>
                                      <w:color w:val="000000" w:themeColor="text1"/>
                                    </w:rPr>
                                  </w:pPr>
                                  <w:r>
                                    <w:rPr>
                                      <w:noProof/>
                                      <w:color w:val="000000" w:themeColor="text1"/>
                                    </w:rPr>
                                    <w:t>Terminal Squares – Java - game making squares to get points with a mediocre AI</w:t>
                                  </w:r>
                                </w:p>
                                <w:p w14:paraId="61E93F3E" w14:textId="18905588" w:rsidR="00DF756B" w:rsidRDefault="00DF756B" w:rsidP="00C42D88">
                                  <w:pPr>
                                    <w:pStyle w:val="ListParagraph"/>
                                    <w:numPr>
                                      <w:ilvl w:val="0"/>
                                      <w:numId w:val="2"/>
                                    </w:numPr>
                                    <w:rPr>
                                      <w:noProof/>
                                      <w:color w:val="000000" w:themeColor="text1"/>
                                    </w:rPr>
                                  </w:pPr>
                                  <w:r>
                                    <w:rPr>
                                      <w:noProof/>
                                      <w:color w:val="000000" w:themeColor="text1"/>
                                    </w:rPr>
                                    <w:t>Pintos, a simplified OS, written in C. In this we work with threads and processes implementing a scheduler, system calls and virtual memory</w:t>
                                  </w:r>
                                </w:p>
                                <w:p w14:paraId="770E50EF" w14:textId="2E6D0401" w:rsidR="00234F76" w:rsidRDefault="00DF756B" w:rsidP="002205B6">
                                  <w:pPr>
                                    <w:pStyle w:val="ListParagraph"/>
                                    <w:numPr>
                                      <w:ilvl w:val="0"/>
                                      <w:numId w:val="2"/>
                                    </w:numPr>
                                    <w:rPr>
                                      <w:noProof/>
                                      <w:color w:val="000000" w:themeColor="text1"/>
                                    </w:rPr>
                                  </w:pPr>
                                  <w:r>
                                    <w:rPr>
                                      <w:noProof/>
                                      <w:color w:val="000000" w:themeColor="text1"/>
                                    </w:rPr>
                                    <w:t>WACC, a compiler for the simplified language WACC. This compiler was written in java and is capable of translating WACC into ARM assembly code that can then run, giving the desired output ot the program</w:t>
                                  </w:r>
                                </w:p>
                                <w:p w14:paraId="273F62BF" w14:textId="582C9955" w:rsidR="002205B6" w:rsidRPr="002205B6" w:rsidRDefault="00CB3474" w:rsidP="002205B6">
                                  <w:pPr>
                                    <w:pStyle w:val="ListParagraph"/>
                                    <w:numPr>
                                      <w:ilvl w:val="0"/>
                                      <w:numId w:val="2"/>
                                    </w:numPr>
                                    <w:rPr>
                                      <w:noProof/>
                                      <w:color w:val="000000" w:themeColor="text1"/>
                                    </w:rPr>
                                  </w:pPr>
                                  <w:r>
                                    <w:rPr>
                                      <w:noProof/>
                                      <w:color w:val="000000" w:themeColor="text1"/>
                                    </w:rPr>
                                    <w:t>Unicompare</w:t>
                                  </w:r>
                                  <w:r w:rsidR="002205B6">
                                    <w:rPr>
                                      <w:noProof/>
                                      <w:color w:val="000000" w:themeColor="text1"/>
                                    </w:rPr>
                                    <w:t xml:space="preserve"> – in a group of 4 we developed </w:t>
                                  </w:r>
                                  <w:r w:rsidR="000D3B4F">
                                    <w:rPr>
                                      <w:noProof/>
                                      <w:color w:val="000000" w:themeColor="text1"/>
                                    </w:rPr>
                                    <w:t>a web</w:t>
                                  </w:r>
                                  <w:r>
                                    <w:rPr>
                                      <w:noProof/>
                                      <w:color w:val="000000" w:themeColor="text1"/>
                                    </w:rPr>
                                    <w:t>app for prospective university students to compare universities in both social and academic aspects</w:t>
                                  </w:r>
                                  <w:r w:rsidR="000D3B4F">
                                    <w:rPr>
                                      <w:noProof/>
                                      <w:color w:val="000000" w:themeColor="text1"/>
                                    </w:rPr>
                                    <w:t xml:space="preserve">. </w:t>
                                  </w:r>
                                  <w:r w:rsidR="00543360">
                                    <w:rPr>
                                      <w:noProof/>
                                      <w:color w:val="000000" w:themeColor="text1"/>
                                    </w:rPr>
                                    <w:t xml:space="preserve">The webapp was developed </w:t>
                                  </w:r>
                                  <w:r>
                                    <w:rPr>
                                      <w:noProof/>
                                      <w:color w:val="000000" w:themeColor="text1"/>
                                    </w:rPr>
                                    <w:t>through</w:t>
                                  </w:r>
                                  <w:r w:rsidR="00021F71">
                                    <w:rPr>
                                      <w:noProof/>
                                      <w:color w:val="000000" w:themeColor="text1"/>
                                    </w:rPr>
                                    <w:t xml:space="preserve"> numerous</w:t>
                                  </w:r>
                                  <w:r>
                                    <w:rPr>
                                      <w:noProof/>
                                      <w:color w:val="000000" w:themeColor="text1"/>
                                    </w:rPr>
                                    <w:t xml:space="preserve"> design iterations with multiple stakeholders</w:t>
                                  </w:r>
                                  <w:r w:rsidR="00021F71">
                                    <w:rPr>
                                      <w:noProof/>
                                      <w:color w:val="000000" w:themeColor="text1"/>
                                    </w:rPr>
                                    <w:t>. The project was written in Python using the Django web framework and some HTML/CSS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DB26B" id="Text Box 1" o:spid="_x0000_s1028" type="#_x0000_t202" style="position:absolute;margin-left:-3.95pt;margin-top:2.65pt;width:314.4pt;height:21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" filled="f" stroked="f">
                      <v:textbox>
                        <w:txbxContent>
                          <w:p w14:paraId="414067E7" w14:textId="7B53AAE0" w:rsidR="00DF756B" w:rsidRDefault="00DF756B" w:rsidP="00C03FB1">
                            <w:pPr>
                              <w:pStyle w:val="ListParagraph"/>
                              <w:numPr>
                                <w:ilvl w:val="0"/>
                                <w:numId w:val="2"/>
                              </w:numPr>
                              <w:rPr>
                                <w:noProof/>
                                <w:color w:val="000000" w:themeColor="text1"/>
                              </w:rPr>
                            </w:pPr>
                            <w:r>
                              <w:rPr>
                                <w:noProof/>
                                <w:color w:val="000000" w:themeColor="text1"/>
                              </w:rPr>
                              <w:t xml:space="preserve">ARM project – writing an assembler and dissassembler in C,  writing some assembly code that was then run on our disassembler. Followed by an extension using a Raspberry Pi to make a binary numbers game </w:t>
                            </w:r>
                          </w:p>
                          <w:p w14:paraId="3EC8FA3A" w14:textId="41652FD8" w:rsidR="00DF756B" w:rsidRDefault="00DF756B" w:rsidP="00C42D88">
                            <w:pPr>
                              <w:pStyle w:val="ListParagraph"/>
                              <w:numPr>
                                <w:ilvl w:val="0"/>
                                <w:numId w:val="2"/>
                              </w:numPr>
                              <w:rPr>
                                <w:noProof/>
                                <w:color w:val="000000" w:themeColor="text1"/>
                              </w:rPr>
                            </w:pPr>
                            <w:r>
                              <w:rPr>
                                <w:noProof/>
                                <w:color w:val="000000" w:themeColor="text1"/>
                              </w:rPr>
                              <w:t>Terminal Squares – Java - game making squares to get points with a mediocre AI</w:t>
                            </w:r>
                          </w:p>
                          <w:p w14:paraId="61E93F3E" w14:textId="18905588" w:rsidR="00DF756B" w:rsidRDefault="00DF756B" w:rsidP="00C42D88">
                            <w:pPr>
                              <w:pStyle w:val="ListParagraph"/>
                              <w:numPr>
                                <w:ilvl w:val="0"/>
                                <w:numId w:val="2"/>
                              </w:numPr>
                              <w:rPr>
                                <w:noProof/>
                                <w:color w:val="000000" w:themeColor="text1"/>
                              </w:rPr>
                            </w:pPr>
                            <w:r>
                              <w:rPr>
                                <w:noProof/>
                                <w:color w:val="000000" w:themeColor="text1"/>
                              </w:rPr>
                              <w:t>Pintos, a simplified OS, written in C. In this we work with threads and processes implementing a scheduler, system calls and virtual memory</w:t>
                            </w:r>
                          </w:p>
                          <w:p w14:paraId="770E50EF" w14:textId="2E6D0401" w:rsidR="00234F76" w:rsidRDefault="00DF756B" w:rsidP="002205B6">
                            <w:pPr>
                              <w:pStyle w:val="ListParagraph"/>
                              <w:numPr>
                                <w:ilvl w:val="0"/>
                                <w:numId w:val="2"/>
                              </w:numPr>
                              <w:rPr>
                                <w:noProof/>
                                <w:color w:val="000000" w:themeColor="text1"/>
                              </w:rPr>
                            </w:pPr>
                            <w:r>
                              <w:rPr>
                                <w:noProof/>
                                <w:color w:val="000000" w:themeColor="text1"/>
                              </w:rPr>
                              <w:t>WACC, a compiler for the simplified language WACC. This compiler was written in java and is capable of translating WACC into ARM assembly code that can then run, giving the desired output ot the program</w:t>
                            </w:r>
                          </w:p>
                          <w:p w14:paraId="273F62BF" w14:textId="582C9955" w:rsidR="002205B6" w:rsidRPr="002205B6" w:rsidRDefault="00CB3474" w:rsidP="002205B6">
                            <w:pPr>
                              <w:pStyle w:val="ListParagraph"/>
                              <w:numPr>
                                <w:ilvl w:val="0"/>
                                <w:numId w:val="2"/>
                              </w:numPr>
                              <w:rPr>
                                <w:noProof/>
                                <w:color w:val="000000" w:themeColor="text1"/>
                              </w:rPr>
                            </w:pPr>
                            <w:r>
                              <w:rPr>
                                <w:noProof/>
                                <w:color w:val="000000" w:themeColor="text1"/>
                              </w:rPr>
                              <w:t>Unicompare</w:t>
                            </w:r>
                            <w:r w:rsidR="002205B6">
                              <w:rPr>
                                <w:noProof/>
                                <w:color w:val="000000" w:themeColor="text1"/>
                              </w:rPr>
                              <w:t xml:space="preserve"> – in a group of 4 we developed </w:t>
                            </w:r>
                            <w:r w:rsidR="000D3B4F">
                              <w:rPr>
                                <w:noProof/>
                                <w:color w:val="000000" w:themeColor="text1"/>
                              </w:rPr>
                              <w:t>a web</w:t>
                            </w:r>
                            <w:r>
                              <w:rPr>
                                <w:noProof/>
                                <w:color w:val="000000" w:themeColor="text1"/>
                              </w:rPr>
                              <w:t>app for prospective university students to compare universities in both social and academic aspects</w:t>
                            </w:r>
                            <w:r w:rsidR="000D3B4F">
                              <w:rPr>
                                <w:noProof/>
                                <w:color w:val="000000" w:themeColor="text1"/>
                              </w:rPr>
                              <w:t xml:space="preserve">. </w:t>
                            </w:r>
                            <w:r w:rsidR="00543360">
                              <w:rPr>
                                <w:noProof/>
                                <w:color w:val="000000" w:themeColor="text1"/>
                              </w:rPr>
                              <w:t xml:space="preserve">The webapp was developed </w:t>
                            </w:r>
                            <w:r>
                              <w:rPr>
                                <w:noProof/>
                                <w:color w:val="000000" w:themeColor="text1"/>
                              </w:rPr>
                              <w:t>through</w:t>
                            </w:r>
                            <w:r w:rsidR="00021F71">
                              <w:rPr>
                                <w:noProof/>
                                <w:color w:val="000000" w:themeColor="text1"/>
                              </w:rPr>
                              <w:t xml:space="preserve"> numerous</w:t>
                            </w:r>
                            <w:r>
                              <w:rPr>
                                <w:noProof/>
                                <w:color w:val="000000" w:themeColor="text1"/>
                              </w:rPr>
                              <w:t xml:space="preserve"> design iterations with multiple stakeholders</w:t>
                            </w:r>
                            <w:r w:rsidR="00021F71">
                              <w:rPr>
                                <w:noProof/>
                                <w:color w:val="000000" w:themeColor="text1"/>
                              </w:rPr>
                              <w:t>. The project was written in Python using the Django web framework and some HTML/CSS</w:t>
                            </w:r>
                          </w:p>
                        </w:txbxContent>
                      </v:textbox>
                    </v:shape>
                  </w:pict>
                </mc:Fallback>
              </mc:AlternateContent>
            </w:r>
          </w:p>
        </w:tc>
      </w:tr>
    </w:tbl>
    <w:p w14:paraId="31C5A2CD" w14:textId="77777777" w:rsidR="0043117B" w:rsidRDefault="00DA02A7" w:rsidP="004C1936">
      <w:pPr>
        <w:tabs>
          <w:tab w:val="left" w:pos="990"/>
        </w:tabs>
      </w:pPr>
      <w:bookmarkStart w:id="0" w:name="_GoBack"/>
      <w:bookmarkEnd w:id="0"/>
    </w:p>
    <w:sectPr w:rsidR="0043117B" w:rsidSect="000C45FF">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929FF" w14:textId="77777777" w:rsidR="00DA02A7" w:rsidRDefault="00DA02A7" w:rsidP="000C45FF">
      <w:r>
        <w:separator/>
      </w:r>
    </w:p>
  </w:endnote>
  <w:endnote w:type="continuationSeparator" w:id="0">
    <w:p w14:paraId="57440E68" w14:textId="77777777" w:rsidR="00DA02A7" w:rsidRDefault="00DA02A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62B14" w14:textId="77777777" w:rsidR="00DA02A7" w:rsidRDefault="00DA02A7" w:rsidP="000C45FF">
      <w:r>
        <w:separator/>
      </w:r>
    </w:p>
  </w:footnote>
  <w:footnote w:type="continuationSeparator" w:id="0">
    <w:p w14:paraId="7F501356" w14:textId="77777777" w:rsidR="00DA02A7" w:rsidRDefault="00DA02A7"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21235" w14:textId="77777777" w:rsidR="000C45FF" w:rsidRDefault="000C45FF">
    <w:pPr>
      <w:pStyle w:val="Header"/>
    </w:pPr>
    <w:r>
      <w:rPr>
        <w:noProof/>
      </w:rPr>
      <w:drawing>
        <wp:anchor distT="0" distB="0" distL="114300" distR="114300" simplePos="0" relativeHeight="251658240" behindDoc="1" locked="0" layoutInCell="1" allowOverlap="1" wp14:anchorId="11152648" wp14:editId="736A5CDD">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550A5"/>
    <w:multiLevelType w:val="hybridMultilevel"/>
    <w:tmpl w:val="3B26695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903639"/>
    <w:multiLevelType w:val="hybridMultilevel"/>
    <w:tmpl w:val="1C2C16D4"/>
    <w:lvl w:ilvl="0" w:tplc="29ECAAB2">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250B5B"/>
    <w:multiLevelType w:val="hybridMultilevel"/>
    <w:tmpl w:val="A86EFF5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46B"/>
    <w:rsid w:val="00021F71"/>
    <w:rsid w:val="00036450"/>
    <w:rsid w:val="000512D5"/>
    <w:rsid w:val="0005440C"/>
    <w:rsid w:val="000562F1"/>
    <w:rsid w:val="00094499"/>
    <w:rsid w:val="000C45FF"/>
    <w:rsid w:val="000D3B4F"/>
    <w:rsid w:val="000E3FD1"/>
    <w:rsid w:val="00103F24"/>
    <w:rsid w:val="00105748"/>
    <w:rsid w:val="00112054"/>
    <w:rsid w:val="00145FB4"/>
    <w:rsid w:val="001525E1"/>
    <w:rsid w:val="0015772C"/>
    <w:rsid w:val="00174A82"/>
    <w:rsid w:val="00180329"/>
    <w:rsid w:val="0019001F"/>
    <w:rsid w:val="00191B35"/>
    <w:rsid w:val="001A0F19"/>
    <w:rsid w:val="001A74A5"/>
    <w:rsid w:val="001B2ABD"/>
    <w:rsid w:val="001E0391"/>
    <w:rsid w:val="001E1759"/>
    <w:rsid w:val="001F1ECC"/>
    <w:rsid w:val="002205B6"/>
    <w:rsid w:val="00233650"/>
    <w:rsid w:val="00234F76"/>
    <w:rsid w:val="002400EB"/>
    <w:rsid w:val="002475EC"/>
    <w:rsid w:val="0025211E"/>
    <w:rsid w:val="00256CF7"/>
    <w:rsid w:val="00281FD5"/>
    <w:rsid w:val="002A0390"/>
    <w:rsid w:val="002A34FD"/>
    <w:rsid w:val="002B26F8"/>
    <w:rsid w:val="0030481B"/>
    <w:rsid w:val="003156FC"/>
    <w:rsid w:val="003254B5"/>
    <w:rsid w:val="00336C71"/>
    <w:rsid w:val="003555E4"/>
    <w:rsid w:val="0037121F"/>
    <w:rsid w:val="00384BD6"/>
    <w:rsid w:val="00387586"/>
    <w:rsid w:val="00390689"/>
    <w:rsid w:val="003A0F7A"/>
    <w:rsid w:val="003A15EA"/>
    <w:rsid w:val="003A209E"/>
    <w:rsid w:val="003A6B7D"/>
    <w:rsid w:val="003B06CA"/>
    <w:rsid w:val="003C785B"/>
    <w:rsid w:val="003E0811"/>
    <w:rsid w:val="003F6686"/>
    <w:rsid w:val="004071FC"/>
    <w:rsid w:val="004422F1"/>
    <w:rsid w:val="00445947"/>
    <w:rsid w:val="00472946"/>
    <w:rsid w:val="004813B3"/>
    <w:rsid w:val="00496591"/>
    <w:rsid w:val="004C1936"/>
    <w:rsid w:val="004C63E4"/>
    <w:rsid w:val="004D3011"/>
    <w:rsid w:val="004E120D"/>
    <w:rsid w:val="004F425E"/>
    <w:rsid w:val="00500512"/>
    <w:rsid w:val="00525F8C"/>
    <w:rsid w:val="005262AC"/>
    <w:rsid w:val="00543360"/>
    <w:rsid w:val="00584A34"/>
    <w:rsid w:val="00597383"/>
    <w:rsid w:val="005E39D5"/>
    <w:rsid w:val="005E646B"/>
    <w:rsid w:val="005F37E1"/>
    <w:rsid w:val="00600670"/>
    <w:rsid w:val="0062123A"/>
    <w:rsid w:val="0063281E"/>
    <w:rsid w:val="00646E75"/>
    <w:rsid w:val="006771D0"/>
    <w:rsid w:val="00687FF4"/>
    <w:rsid w:val="006C57F6"/>
    <w:rsid w:val="006D11CE"/>
    <w:rsid w:val="00703624"/>
    <w:rsid w:val="00715FCB"/>
    <w:rsid w:val="00743101"/>
    <w:rsid w:val="00751C48"/>
    <w:rsid w:val="007775E1"/>
    <w:rsid w:val="007867A0"/>
    <w:rsid w:val="00790953"/>
    <w:rsid w:val="007927F5"/>
    <w:rsid w:val="00802CA0"/>
    <w:rsid w:val="0080503B"/>
    <w:rsid w:val="008078B9"/>
    <w:rsid w:val="00810155"/>
    <w:rsid w:val="00830DAD"/>
    <w:rsid w:val="00846B15"/>
    <w:rsid w:val="00851D15"/>
    <w:rsid w:val="008634CD"/>
    <w:rsid w:val="00873E02"/>
    <w:rsid w:val="008977AA"/>
    <w:rsid w:val="008A1469"/>
    <w:rsid w:val="008A633B"/>
    <w:rsid w:val="008F5612"/>
    <w:rsid w:val="009260CD"/>
    <w:rsid w:val="009379E6"/>
    <w:rsid w:val="00952C25"/>
    <w:rsid w:val="0095674A"/>
    <w:rsid w:val="009802E6"/>
    <w:rsid w:val="00981634"/>
    <w:rsid w:val="009F72C8"/>
    <w:rsid w:val="00A2118D"/>
    <w:rsid w:val="00AD1034"/>
    <w:rsid w:val="00AD76E2"/>
    <w:rsid w:val="00B06927"/>
    <w:rsid w:val="00B20152"/>
    <w:rsid w:val="00B23D91"/>
    <w:rsid w:val="00B256FF"/>
    <w:rsid w:val="00B359E4"/>
    <w:rsid w:val="00B57D98"/>
    <w:rsid w:val="00B70850"/>
    <w:rsid w:val="00BB1D5E"/>
    <w:rsid w:val="00BC4307"/>
    <w:rsid w:val="00BD31F4"/>
    <w:rsid w:val="00BE235C"/>
    <w:rsid w:val="00BF02F2"/>
    <w:rsid w:val="00C03FB1"/>
    <w:rsid w:val="00C051D7"/>
    <w:rsid w:val="00C066B6"/>
    <w:rsid w:val="00C1194B"/>
    <w:rsid w:val="00C24F28"/>
    <w:rsid w:val="00C37BA1"/>
    <w:rsid w:val="00C42D88"/>
    <w:rsid w:val="00C4674C"/>
    <w:rsid w:val="00C506CF"/>
    <w:rsid w:val="00C72BED"/>
    <w:rsid w:val="00C9578B"/>
    <w:rsid w:val="00CB0055"/>
    <w:rsid w:val="00CB3474"/>
    <w:rsid w:val="00CD5EF4"/>
    <w:rsid w:val="00D2522B"/>
    <w:rsid w:val="00D35AC6"/>
    <w:rsid w:val="00D422DE"/>
    <w:rsid w:val="00D5459D"/>
    <w:rsid w:val="00DA02A7"/>
    <w:rsid w:val="00DA1F4D"/>
    <w:rsid w:val="00DD172A"/>
    <w:rsid w:val="00DF756B"/>
    <w:rsid w:val="00E07A00"/>
    <w:rsid w:val="00E24EFF"/>
    <w:rsid w:val="00E25A26"/>
    <w:rsid w:val="00E2771A"/>
    <w:rsid w:val="00E35A72"/>
    <w:rsid w:val="00E4381A"/>
    <w:rsid w:val="00E55D74"/>
    <w:rsid w:val="00E65E8A"/>
    <w:rsid w:val="00E72A33"/>
    <w:rsid w:val="00EB08B6"/>
    <w:rsid w:val="00F4375F"/>
    <w:rsid w:val="00F47AE3"/>
    <w:rsid w:val="00F5212D"/>
    <w:rsid w:val="00F53D91"/>
    <w:rsid w:val="00F60274"/>
    <w:rsid w:val="00F60BA3"/>
    <w:rsid w:val="00F63D19"/>
    <w:rsid w:val="00F76227"/>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AC02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sdException w:name="Smart Link Error"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BalloonText">
    <w:name w:val="Balloon Text"/>
    <w:basedOn w:val="Normal"/>
    <w:link w:val="BalloonTextChar"/>
    <w:uiPriority w:val="99"/>
    <w:semiHidden/>
    <w:unhideWhenUsed/>
    <w:rsid w:val="005E646B"/>
    <w:rPr>
      <w:rFonts w:ascii="Segoe UI" w:hAnsi="Segoe UI" w:cs="Segoe UI"/>
      <w:szCs w:val="18"/>
    </w:rPr>
  </w:style>
  <w:style w:type="character" w:customStyle="1" w:styleId="BalloonTextChar">
    <w:name w:val="Balloon Text Char"/>
    <w:basedOn w:val="DefaultParagraphFont"/>
    <w:link w:val="BalloonText"/>
    <w:uiPriority w:val="99"/>
    <w:semiHidden/>
    <w:rsid w:val="005E646B"/>
    <w:rPr>
      <w:rFonts w:ascii="Segoe UI" w:hAnsi="Segoe UI" w:cs="Segoe UI"/>
      <w:sz w:val="18"/>
      <w:szCs w:val="18"/>
    </w:rPr>
  </w:style>
  <w:style w:type="paragraph" w:styleId="ListParagraph">
    <w:name w:val="List Paragraph"/>
    <w:basedOn w:val="Normal"/>
    <w:uiPriority w:val="34"/>
    <w:qFormat/>
    <w:rsid w:val="00873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sophie-thompson-441551175/"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ophiet1400@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ophie.thompson18@imperial.ac.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681793B918F4F95900777C2139A2100"/>
        <w:category>
          <w:name w:val="General"/>
          <w:gallery w:val="placeholder"/>
        </w:category>
        <w:types>
          <w:type w:val="bbPlcHdr"/>
        </w:types>
        <w:behaviors>
          <w:behavior w:val="content"/>
        </w:behaviors>
        <w:guid w:val="{FAC03D55-E895-4503-8B03-5ED21861A7DD}"/>
      </w:docPartPr>
      <w:docPartBody>
        <w:p w:rsidR="001D1D82" w:rsidRDefault="00FF6ADF" w:rsidP="00FF6ADF">
          <w:pPr>
            <w:pStyle w:val="A681793B918F4F95900777C2139A2100"/>
          </w:pPr>
          <w:r w:rsidRPr="00D5459D">
            <w:t>Profile</w:t>
          </w:r>
        </w:p>
      </w:docPartBody>
    </w:docPart>
    <w:docPart>
      <w:docPartPr>
        <w:name w:val="859C839BF4E9497E8B8944EFC67B6D9E"/>
        <w:category>
          <w:name w:val="General"/>
          <w:gallery w:val="placeholder"/>
        </w:category>
        <w:types>
          <w:type w:val="bbPlcHdr"/>
        </w:types>
        <w:behaviors>
          <w:behavior w:val="content"/>
        </w:behaviors>
        <w:guid w:val="{B93BA086-A176-416C-8F1C-323F1D0F252F}"/>
      </w:docPartPr>
      <w:docPartBody>
        <w:p w:rsidR="001D1D82" w:rsidRDefault="00FF6ADF" w:rsidP="00FF6ADF">
          <w:pPr>
            <w:pStyle w:val="859C839BF4E9497E8B8944EFC67B6D9E"/>
          </w:pPr>
          <w:r w:rsidRPr="00CB0055">
            <w:t>Contact</w:t>
          </w:r>
        </w:p>
      </w:docPartBody>
    </w:docPart>
    <w:docPart>
      <w:docPartPr>
        <w:name w:val="3363DD4A7A8043A7A3FD89E5A339BB89"/>
        <w:category>
          <w:name w:val="General"/>
          <w:gallery w:val="placeholder"/>
        </w:category>
        <w:types>
          <w:type w:val="bbPlcHdr"/>
        </w:types>
        <w:behaviors>
          <w:behavior w:val="content"/>
        </w:behaviors>
        <w:guid w:val="{5F01B134-05F5-4CE3-8067-9C6B2B783CFC}"/>
      </w:docPartPr>
      <w:docPartBody>
        <w:p w:rsidR="001D1D82" w:rsidRDefault="00FF6ADF" w:rsidP="00FF6ADF">
          <w:pPr>
            <w:pStyle w:val="3363DD4A7A8043A7A3FD89E5A339BB89"/>
          </w:pPr>
          <w:r w:rsidRPr="004D3011">
            <w:t>PHONE:</w:t>
          </w:r>
        </w:p>
      </w:docPartBody>
    </w:docPart>
    <w:docPart>
      <w:docPartPr>
        <w:name w:val="BABF23CFD1AD43DB841ED148CFFC33BC"/>
        <w:category>
          <w:name w:val="General"/>
          <w:gallery w:val="placeholder"/>
        </w:category>
        <w:types>
          <w:type w:val="bbPlcHdr"/>
        </w:types>
        <w:behaviors>
          <w:behavior w:val="content"/>
        </w:behaviors>
        <w:guid w:val="{CF2AAC3F-603E-4BB1-B0AA-D7A6DB9D2AFE}"/>
      </w:docPartPr>
      <w:docPartBody>
        <w:p w:rsidR="001D1D82" w:rsidRDefault="00FF6ADF" w:rsidP="00FF6ADF">
          <w:pPr>
            <w:pStyle w:val="BABF23CFD1AD43DB841ED148CFFC33BC"/>
          </w:pPr>
          <w:r w:rsidRPr="004D3011">
            <w:t>WEBSITE:</w:t>
          </w:r>
        </w:p>
      </w:docPartBody>
    </w:docPart>
    <w:docPart>
      <w:docPartPr>
        <w:name w:val="006E8416FABB49B78B59F81BD733C8C2"/>
        <w:category>
          <w:name w:val="General"/>
          <w:gallery w:val="placeholder"/>
        </w:category>
        <w:types>
          <w:type w:val="bbPlcHdr"/>
        </w:types>
        <w:behaviors>
          <w:behavior w:val="content"/>
        </w:behaviors>
        <w:guid w:val="{F6786DAE-41D1-4295-A11D-D7C246AF53E4}"/>
      </w:docPartPr>
      <w:docPartBody>
        <w:p w:rsidR="001D1D82" w:rsidRDefault="00FF6ADF" w:rsidP="00FF6ADF">
          <w:pPr>
            <w:pStyle w:val="006E8416FABB49B78B59F81BD733C8C2"/>
          </w:pPr>
          <w:r w:rsidRPr="004D3011">
            <w:t>EMAIL:</w:t>
          </w:r>
        </w:p>
      </w:docPartBody>
    </w:docPart>
    <w:docPart>
      <w:docPartPr>
        <w:name w:val="6C534C5CE2574ED999FB8F5FA5B99018"/>
        <w:category>
          <w:name w:val="General"/>
          <w:gallery w:val="placeholder"/>
        </w:category>
        <w:types>
          <w:type w:val="bbPlcHdr"/>
        </w:types>
        <w:behaviors>
          <w:behavior w:val="content"/>
        </w:behaviors>
        <w:guid w:val="{F3B6C568-7867-4251-8C18-9D553DF1169B}"/>
      </w:docPartPr>
      <w:docPartBody>
        <w:p w:rsidR="001D1D82" w:rsidRDefault="00FF6ADF" w:rsidP="00FF6ADF">
          <w:pPr>
            <w:pStyle w:val="6C534C5CE2574ED999FB8F5FA5B99018"/>
          </w:pPr>
          <w:r w:rsidRPr="0003645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92"/>
    <w:rsid w:val="000C4D11"/>
    <w:rsid w:val="001D1D82"/>
    <w:rsid w:val="003D4F08"/>
    <w:rsid w:val="004C263D"/>
    <w:rsid w:val="004F5826"/>
    <w:rsid w:val="00534B9D"/>
    <w:rsid w:val="00861DF3"/>
    <w:rsid w:val="008C6D92"/>
    <w:rsid w:val="009A30CF"/>
    <w:rsid w:val="00D84419"/>
    <w:rsid w:val="00FF6A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FF6ADF"/>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E27E5A0494431F8DEE0905AE96DFBC">
    <w:name w:val="E6E27E5A0494431F8DEE0905AE96DFBC"/>
  </w:style>
  <w:style w:type="paragraph" w:customStyle="1" w:styleId="5110C31A10BE429F939CA446961FFCBA">
    <w:name w:val="5110C31A10BE429F939CA446961FFCBA"/>
  </w:style>
  <w:style w:type="paragraph" w:customStyle="1" w:styleId="DF3D34027F284C8C9C73F678C7302A33">
    <w:name w:val="DF3D34027F284C8C9C73F678C7302A33"/>
  </w:style>
  <w:style w:type="paragraph" w:customStyle="1" w:styleId="83257FDA8DEC4B6FA6BBDA315227E6E5">
    <w:name w:val="83257FDA8DEC4B6FA6BBDA315227E6E5"/>
  </w:style>
  <w:style w:type="paragraph" w:customStyle="1" w:styleId="9F9EAF71BCEA4F2491185CA9FCF31D46">
    <w:name w:val="9F9EAF71BCEA4F2491185CA9FCF31D46"/>
  </w:style>
  <w:style w:type="paragraph" w:customStyle="1" w:styleId="5A37337A87AC4E428AD8E220924D8601">
    <w:name w:val="5A37337A87AC4E428AD8E220924D8601"/>
  </w:style>
  <w:style w:type="paragraph" w:customStyle="1" w:styleId="0C7318BA3BD74C4E88F194F6D914E780">
    <w:name w:val="0C7318BA3BD74C4E88F194F6D914E780"/>
  </w:style>
  <w:style w:type="paragraph" w:customStyle="1" w:styleId="0EFEBDF8DA2A464BBD8D093F9A4EFE3A">
    <w:name w:val="0EFEBDF8DA2A464BBD8D093F9A4EFE3A"/>
  </w:style>
  <w:style w:type="paragraph" w:customStyle="1" w:styleId="D8628C9C60504D1E8F263FD8FB1DA246">
    <w:name w:val="D8628C9C60504D1E8F263FD8FB1DA246"/>
  </w:style>
  <w:style w:type="paragraph" w:customStyle="1" w:styleId="4D04CF34CDD04774ACBC0D02DB346102">
    <w:name w:val="4D04CF34CDD04774ACBC0D02DB346102"/>
  </w:style>
  <w:style w:type="character" w:styleId="Hyperlink">
    <w:name w:val="Hyperlink"/>
    <w:basedOn w:val="DefaultParagraphFont"/>
    <w:uiPriority w:val="99"/>
    <w:unhideWhenUsed/>
    <w:rPr>
      <w:color w:val="C45911" w:themeColor="accent2" w:themeShade="BF"/>
      <w:u w:val="single"/>
    </w:rPr>
  </w:style>
  <w:style w:type="paragraph" w:customStyle="1" w:styleId="A5F6B9F1FE024AB79EF0942B9BC1827A">
    <w:name w:val="A5F6B9F1FE024AB79EF0942B9BC1827A"/>
  </w:style>
  <w:style w:type="paragraph" w:customStyle="1" w:styleId="C2CFCC09E6AC4BB78159AF2F19481A67">
    <w:name w:val="C2CFCC09E6AC4BB78159AF2F19481A67"/>
  </w:style>
  <w:style w:type="paragraph" w:customStyle="1" w:styleId="D7BB91CC1546439EB07D36DF9D634BB4">
    <w:name w:val="D7BB91CC1546439EB07D36DF9D634BB4"/>
  </w:style>
  <w:style w:type="paragraph" w:customStyle="1" w:styleId="07A78B0275ED4F16A5344D21A26965C5">
    <w:name w:val="07A78B0275ED4F16A5344D21A26965C5"/>
  </w:style>
  <w:style w:type="paragraph" w:customStyle="1" w:styleId="F51E307547A54918AB909E8661779084">
    <w:name w:val="F51E307547A54918AB909E8661779084"/>
  </w:style>
  <w:style w:type="paragraph" w:customStyle="1" w:styleId="124F7CAAC1DF44C9ACBCAD7B2F531721">
    <w:name w:val="124F7CAAC1DF44C9ACBCAD7B2F531721"/>
  </w:style>
  <w:style w:type="paragraph" w:customStyle="1" w:styleId="5AE339D509CE4C75B39504B7EC0845C3">
    <w:name w:val="5AE339D509CE4C75B39504B7EC0845C3"/>
  </w:style>
  <w:style w:type="paragraph" w:customStyle="1" w:styleId="3EDA2789A5694CC18D3548015ACC0481">
    <w:name w:val="3EDA2789A5694CC18D3548015ACC0481"/>
  </w:style>
  <w:style w:type="paragraph" w:customStyle="1" w:styleId="B9FC1396426B427C8034FF159D1C34DE">
    <w:name w:val="B9FC1396426B427C8034FF159D1C34DE"/>
  </w:style>
  <w:style w:type="paragraph" w:customStyle="1" w:styleId="5186D1CFF91849B8B6AA5BE2748E5F06">
    <w:name w:val="5186D1CFF91849B8B6AA5BE2748E5F06"/>
  </w:style>
  <w:style w:type="paragraph" w:customStyle="1" w:styleId="ED7ED2DA5A40413C9D78A45F812B28DC">
    <w:name w:val="ED7ED2DA5A40413C9D78A45F812B28DC"/>
  </w:style>
  <w:style w:type="paragraph" w:customStyle="1" w:styleId="61C1C5A466BC4A79AC7F382523C21BF4">
    <w:name w:val="61C1C5A466BC4A79AC7F382523C21BF4"/>
  </w:style>
  <w:style w:type="paragraph" w:customStyle="1" w:styleId="525CB7FCBA494645A68702E7A9CD4E20">
    <w:name w:val="525CB7FCBA494645A68702E7A9CD4E20"/>
  </w:style>
  <w:style w:type="paragraph" w:customStyle="1" w:styleId="50EC9805C27F4F4F91229454C95A18D1">
    <w:name w:val="50EC9805C27F4F4F91229454C95A18D1"/>
  </w:style>
  <w:style w:type="paragraph" w:customStyle="1" w:styleId="1324EB2F79F24BAB9C63A99F5F6C9091">
    <w:name w:val="1324EB2F79F24BAB9C63A99F5F6C9091"/>
  </w:style>
  <w:style w:type="paragraph" w:customStyle="1" w:styleId="F6769A06949F4EAC89D1F0C59799F43A">
    <w:name w:val="F6769A06949F4EAC89D1F0C59799F43A"/>
  </w:style>
  <w:style w:type="paragraph" w:customStyle="1" w:styleId="09408BFEF11F48099F73E144CB81C961">
    <w:name w:val="09408BFEF11F48099F73E144CB81C961"/>
  </w:style>
  <w:style w:type="paragraph" w:customStyle="1" w:styleId="4F73088D79174AFDAE5DD4AECAEF9CF2">
    <w:name w:val="4F73088D79174AFDAE5DD4AECAEF9CF2"/>
  </w:style>
  <w:style w:type="paragraph" w:customStyle="1" w:styleId="6C40597EFAFA422F96C8F406C7083891">
    <w:name w:val="6C40597EFAFA422F96C8F406C7083891"/>
  </w:style>
  <w:style w:type="paragraph" w:customStyle="1" w:styleId="D2354254F8A442DFB13F60CD5DDEE52C">
    <w:name w:val="D2354254F8A442DFB13F60CD5DDEE52C"/>
  </w:style>
  <w:style w:type="paragraph" w:customStyle="1" w:styleId="8EF01E0AD1F049319376F35310BD3A57">
    <w:name w:val="8EF01E0AD1F049319376F35310BD3A57"/>
  </w:style>
  <w:style w:type="paragraph" w:customStyle="1" w:styleId="737336E6A44145C89225B908AFD01815">
    <w:name w:val="737336E6A44145C89225B908AFD01815"/>
  </w:style>
  <w:style w:type="paragraph" w:customStyle="1" w:styleId="0558688FAE0140509D7512FF64097B0F">
    <w:name w:val="0558688FAE0140509D7512FF64097B0F"/>
  </w:style>
  <w:style w:type="paragraph" w:customStyle="1" w:styleId="FD20560230264017A3A681EBD1178D04">
    <w:name w:val="FD20560230264017A3A681EBD1178D04"/>
  </w:style>
  <w:style w:type="paragraph" w:customStyle="1" w:styleId="C215D40C0788436F9D467DB997947CBC">
    <w:name w:val="C215D40C0788436F9D467DB997947CBC"/>
  </w:style>
  <w:style w:type="paragraph" w:customStyle="1" w:styleId="0C5128EBDC954DF886BDEEC04C91A84C">
    <w:name w:val="0C5128EBDC954DF886BDEEC04C91A84C"/>
  </w:style>
  <w:style w:type="paragraph" w:customStyle="1" w:styleId="0C2F3A7E0E0544F3957E476536958B1F">
    <w:name w:val="0C2F3A7E0E0544F3957E476536958B1F"/>
  </w:style>
  <w:style w:type="paragraph" w:customStyle="1" w:styleId="8F07D98780B346518E03D87FCF9ABE46">
    <w:name w:val="8F07D98780B346518E03D87FCF9ABE46"/>
  </w:style>
  <w:style w:type="paragraph" w:customStyle="1" w:styleId="C73D53E4AF56452C92FDCC133154BE7F">
    <w:name w:val="C73D53E4AF56452C92FDCC133154BE7F"/>
  </w:style>
  <w:style w:type="paragraph" w:customStyle="1" w:styleId="22A39BFA9BA34C80B54BFC85EF1BB5FC">
    <w:name w:val="22A39BFA9BA34C80B54BFC85EF1BB5FC"/>
  </w:style>
  <w:style w:type="character" w:customStyle="1" w:styleId="Heading2Char">
    <w:name w:val="Heading 2 Char"/>
    <w:basedOn w:val="DefaultParagraphFont"/>
    <w:link w:val="Heading2"/>
    <w:uiPriority w:val="9"/>
    <w:rsid w:val="00FF6ADF"/>
    <w:rPr>
      <w:rFonts w:asciiTheme="majorHAnsi" w:eastAsiaTheme="majorEastAsia" w:hAnsiTheme="majorHAnsi" w:cstheme="majorBidi"/>
      <w:b/>
      <w:bCs/>
      <w:caps/>
      <w:szCs w:val="26"/>
      <w:lang w:val="en-US" w:eastAsia="ja-JP"/>
    </w:rPr>
  </w:style>
  <w:style w:type="paragraph" w:customStyle="1" w:styleId="2A7654B787A74511987641D1CA2D9060">
    <w:name w:val="2A7654B787A74511987641D1CA2D9060"/>
  </w:style>
  <w:style w:type="paragraph" w:customStyle="1" w:styleId="C645032FAEA84343B708CB20505FD252">
    <w:name w:val="C645032FAEA84343B708CB20505FD252"/>
    <w:rsid w:val="008C6D92"/>
  </w:style>
  <w:style w:type="paragraph" w:customStyle="1" w:styleId="B2D49FAF5B7E45C2871E68EE2CE82FF9">
    <w:name w:val="B2D49FAF5B7E45C2871E68EE2CE82FF9"/>
    <w:rsid w:val="004F5826"/>
  </w:style>
  <w:style w:type="paragraph" w:customStyle="1" w:styleId="E860E3E061984A919C9BB32944ABA58C">
    <w:name w:val="E860E3E061984A919C9BB32944ABA58C"/>
    <w:rsid w:val="004F5826"/>
  </w:style>
  <w:style w:type="paragraph" w:customStyle="1" w:styleId="A681793B918F4F95900777C2139A2100">
    <w:name w:val="A681793B918F4F95900777C2139A2100"/>
    <w:rsid w:val="00FF6ADF"/>
  </w:style>
  <w:style w:type="paragraph" w:customStyle="1" w:styleId="859C839BF4E9497E8B8944EFC67B6D9E">
    <w:name w:val="859C839BF4E9497E8B8944EFC67B6D9E"/>
    <w:rsid w:val="00FF6ADF"/>
  </w:style>
  <w:style w:type="paragraph" w:customStyle="1" w:styleId="3363DD4A7A8043A7A3FD89E5A339BB89">
    <w:name w:val="3363DD4A7A8043A7A3FD89E5A339BB89"/>
    <w:rsid w:val="00FF6ADF"/>
  </w:style>
  <w:style w:type="paragraph" w:customStyle="1" w:styleId="BABF23CFD1AD43DB841ED148CFFC33BC">
    <w:name w:val="BABF23CFD1AD43DB841ED148CFFC33BC"/>
    <w:rsid w:val="00FF6ADF"/>
  </w:style>
  <w:style w:type="paragraph" w:customStyle="1" w:styleId="006E8416FABB49B78B59F81BD733C8C2">
    <w:name w:val="006E8416FABB49B78B59F81BD733C8C2"/>
    <w:rsid w:val="00FF6ADF"/>
  </w:style>
  <w:style w:type="paragraph" w:customStyle="1" w:styleId="FF1303EA49924A00A43013181681C755">
    <w:name w:val="FF1303EA49924A00A43013181681C755"/>
    <w:rsid w:val="00FF6ADF"/>
  </w:style>
  <w:style w:type="paragraph" w:customStyle="1" w:styleId="3F9992ED0A8A4E768C3A22FAC0E657FE">
    <w:name w:val="3F9992ED0A8A4E768C3A22FAC0E657FE"/>
    <w:rsid w:val="00FF6ADF"/>
  </w:style>
  <w:style w:type="paragraph" w:customStyle="1" w:styleId="76AB4D5B86EF4933898660AA919C8870">
    <w:name w:val="76AB4D5B86EF4933898660AA919C8870"/>
    <w:rsid w:val="00FF6ADF"/>
  </w:style>
  <w:style w:type="paragraph" w:customStyle="1" w:styleId="17647E5FC2CE46C0B11B5EFE75B4823D">
    <w:name w:val="17647E5FC2CE46C0B11B5EFE75B4823D"/>
    <w:rsid w:val="00FF6ADF"/>
  </w:style>
  <w:style w:type="paragraph" w:customStyle="1" w:styleId="6BE68A8079764C37AF3A85FD141F9731">
    <w:name w:val="6BE68A8079764C37AF3A85FD141F9731"/>
    <w:rsid w:val="00FF6ADF"/>
  </w:style>
  <w:style w:type="paragraph" w:customStyle="1" w:styleId="74742F1B7F0C4664A07BAB4CBF631109">
    <w:name w:val="74742F1B7F0C4664A07BAB4CBF631109"/>
    <w:rsid w:val="00FF6ADF"/>
  </w:style>
  <w:style w:type="paragraph" w:customStyle="1" w:styleId="6597AE05287144CA8D53F41FB387FF39">
    <w:name w:val="6597AE05287144CA8D53F41FB387FF39"/>
    <w:rsid w:val="00FF6ADF"/>
  </w:style>
  <w:style w:type="paragraph" w:customStyle="1" w:styleId="730E4C7BF2844E838C8668A6BB1315AA">
    <w:name w:val="730E4C7BF2844E838C8668A6BB1315AA"/>
    <w:rsid w:val="00FF6ADF"/>
  </w:style>
  <w:style w:type="paragraph" w:customStyle="1" w:styleId="C90F4C32A72B4E27AA56988AD070A11E">
    <w:name w:val="C90F4C32A72B4E27AA56988AD070A11E"/>
    <w:rsid w:val="00FF6ADF"/>
  </w:style>
  <w:style w:type="paragraph" w:customStyle="1" w:styleId="A266C891087E418A8A6A2997789244C1">
    <w:name w:val="A266C891087E418A8A6A2997789244C1"/>
    <w:rsid w:val="00FF6ADF"/>
  </w:style>
  <w:style w:type="paragraph" w:customStyle="1" w:styleId="48C8AA6F5BCB46A8ACE69F98F79EE8E6">
    <w:name w:val="48C8AA6F5BCB46A8ACE69F98F79EE8E6"/>
    <w:rsid w:val="00FF6ADF"/>
  </w:style>
  <w:style w:type="paragraph" w:customStyle="1" w:styleId="6C534C5CE2574ED999FB8F5FA5B99018">
    <w:name w:val="6C534C5CE2574ED999FB8F5FA5B99018"/>
    <w:rsid w:val="00FF6A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E25E38-E521-41D6-8E38-6DBFB5EF3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2019-10-29T01:34:00Z</dcterms:created>
  <dcterms:modified xsi:type="dcterms:W3CDTF">2020-06-25T00:16:00Z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